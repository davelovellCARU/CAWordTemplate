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25" w:rsidRPr="00B97D81" w:rsidRDefault="008B6025" w:rsidP="00B97D81">
      <w:bookmarkStart w:id="0" w:name="_GoBack"/>
      <w:bookmarkEnd w:id="0"/>
    </w:p>
    <w:sectPr w:rsidR="008B6025" w:rsidRPr="00B97D81" w:rsidSect="00F92D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7C"/>
    <w:rsid w:val="002D0F41"/>
    <w:rsid w:val="008B6025"/>
    <w:rsid w:val="00B97D81"/>
    <w:rsid w:val="00BD057C"/>
    <w:rsid w:val="00F92D5B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AB5B4-B157-41BA-AA0E-10C85EB6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D057C"/>
    <w:p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57C"/>
    <w:rPr>
      <w:rFonts w:eastAsiaTheme="majorEastAsia" w:cstheme="majorBidi"/>
      <w:color w:val="E8461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_ALL%20STAFF\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Thomson</dc:creator>
  <cp:keywords/>
  <dc:description/>
  <cp:lastModifiedBy>Captain Neil Thomson CA</cp:lastModifiedBy>
  <cp:revision>3</cp:revision>
  <dcterms:created xsi:type="dcterms:W3CDTF">2017-08-31T08:26:00Z</dcterms:created>
  <dcterms:modified xsi:type="dcterms:W3CDTF">2017-10-12T09:53:00Z</dcterms:modified>
</cp:coreProperties>
</file>